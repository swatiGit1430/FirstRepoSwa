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707FC" w14:textId="618805EF" w:rsidR="00F15775" w:rsidRPr="003B1796" w:rsidRDefault="001A24ED" w:rsidP="005A1DCE">
      <w:pPr>
        <w:spacing w:beforeLines="2000" w:before="4800" w:after="120"/>
        <w:ind w:firstLine="720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9D5FB0" wp14:editId="74BF14A5">
                <wp:simplePos x="0" y="0"/>
                <wp:positionH relativeFrom="column">
                  <wp:posOffset>607695</wp:posOffset>
                </wp:positionH>
                <wp:positionV relativeFrom="paragraph">
                  <wp:posOffset>292100</wp:posOffset>
                </wp:positionV>
                <wp:extent cx="4133850" cy="641350"/>
                <wp:effectExtent l="6350" t="6350" r="1270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934B8" w14:textId="44A4776B" w:rsidR="001A1E13" w:rsidRPr="001A1E13" w:rsidRDefault="001A1E13" w:rsidP="001A1E13">
                            <w:pPr>
                              <w:jc w:val="center"/>
                              <w:rPr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 w:rsidRPr="001A1E13">
                              <w:rPr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Test Strategy – Gurukula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9D5F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.85pt;margin-top:23pt;width:325.5pt;height:5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">
                <v:textbox>
                  <w:txbxContent>
                    <w:p w14:paraId="5DE934B8" w14:textId="44A4776B" w:rsidR="001A1E13" w:rsidRPr="001A1E13" w:rsidRDefault="001A1E13" w:rsidP="001A1E13">
                      <w:pPr>
                        <w:jc w:val="center"/>
                        <w:rPr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 w:rsidRPr="001A1E13">
                        <w:rPr>
                          <w:sz w:val="40"/>
                          <w:szCs w:val="40"/>
                          <w:u w:val="single"/>
                          <w:lang w:val="en-US"/>
                        </w:rPr>
                        <w:t>Test Strategy – Gurukula</w:t>
                      </w:r>
                    </w:p>
                  </w:txbxContent>
                </v:textbox>
              </v:shape>
            </w:pict>
          </mc:Fallback>
        </mc:AlternateContent>
      </w:r>
      <w:r w:rsidR="005A1DCE">
        <w:rPr>
          <w:rFonts w:ascii="Arial" w:hAnsi="Arial" w:cs="Arial"/>
        </w:rPr>
        <w:t xml:space="preserve">                           </w:t>
      </w:r>
      <w:r w:rsidR="008571AD">
        <w:rPr>
          <w:noProof/>
        </w:rPr>
        <w:drawing>
          <wp:inline distT="0" distB="0" distL="0" distR="0" wp14:anchorId="465C1962" wp14:editId="04987662">
            <wp:extent cx="2266950" cy="14970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6852" cy="152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4DC" w:rsidRPr="003B1796">
        <w:rPr>
          <w:rFonts w:ascii="Arial" w:hAnsi="Arial" w:cs="Arial"/>
        </w:rPr>
        <w:br w:type="textWrapping" w:clear="all"/>
      </w:r>
    </w:p>
    <w:p w14:paraId="1ECA2FF5" w14:textId="77777777" w:rsidR="003064C9" w:rsidRPr="003B1796" w:rsidRDefault="003064C9" w:rsidP="009647F5">
      <w:pPr>
        <w:pBdr>
          <w:bottom w:val="single" w:sz="6" w:space="0" w:color="000090"/>
        </w:pBdr>
        <w:spacing w:after="480"/>
        <w:rPr>
          <w:rFonts w:ascii="Arial" w:hAnsi="Arial" w:cs="Arial"/>
        </w:rPr>
      </w:pPr>
    </w:p>
    <w:p w14:paraId="4D9E8293" w14:textId="1ECD7584" w:rsidR="000A0F91" w:rsidRDefault="008571AD" w:rsidP="000A0F91">
      <w:pPr>
        <w:spacing w:after="360"/>
        <w:rPr>
          <w:rFonts w:ascii="Arial" w:hAnsi="Arial" w:cs="Arial"/>
          <w:b/>
          <w:bCs/>
          <w:sz w:val="32"/>
          <w:u w:val="single"/>
        </w:rPr>
      </w:pPr>
      <w:r w:rsidRPr="008571AD">
        <w:rPr>
          <w:rFonts w:ascii="Arial" w:hAnsi="Arial" w:cs="Arial"/>
          <w:b/>
          <w:bCs/>
          <w:sz w:val="32"/>
          <w:u w:val="single"/>
        </w:rPr>
        <w:t xml:space="preserve">Gurukula </w:t>
      </w:r>
    </w:p>
    <w:p w14:paraId="4B22074B" w14:textId="02BA6EB6" w:rsidR="008571AD" w:rsidRPr="008571AD" w:rsidRDefault="008571AD" w:rsidP="000A0F91">
      <w:pPr>
        <w:spacing w:after="360"/>
        <w:rPr>
          <w:rFonts w:ascii="Arial" w:hAnsi="Arial" w:cs="Arial"/>
        </w:rPr>
      </w:pPr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 The application is used to maintain Branches and Staff information, provides features to register new users.</w:t>
      </w:r>
    </w:p>
    <w:p w14:paraId="5504208F" w14:textId="77777777"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b/>
          <w:color w:val="808080"/>
          <w:sz w:val="32"/>
        </w:rPr>
        <w:t xml:space="preserve">Test </w:t>
      </w:r>
      <w:r w:rsidR="005A1DCE">
        <w:rPr>
          <w:rFonts w:ascii="Arial" w:hAnsi="Arial" w:cs="Arial"/>
          <w:b/>
          <w:color w:val="808080"/>
          <w:sz w:val="32"/>
        </w:rPr>
        <w:t>Strategy</w:t>
      </w:r>
    </w:p>
    <w:p w14:paraId="1A620204" w14:textId="77777777" w:rsidR="0066512E" w:rsidRPr="003B1796" w:rsidRDefault="000A0F91" w:rsidP="005A1DCE">
      <w:pPr>
        <w:spacing w:before="120" w:after="360"/>
        <w:rPr>
          <w:rFonts w:ascii="Arial" w:hAnsi="Arial" w:cs="Arial"/>
          <w:b/>
        </w:rPr>
      </w:pPr>
      <w:r w:rsidRPr="003B1796">
        <w:rPr>
          <w:rFonts w:ascii="Arial" w:hAnsi="Arial" w:cs="Arial"/>
          <w:color w:val="808080" w:themeColor="background1" w:themeShade="80"/>
          <w:sz w:val="20"/>
          <w:szCs w:val="20"/>
        </w:rPr>
        <w:br/>
      </w:r>
      <w:r w:rsidR="0066512E" w:rsidRPr="003B1796">
        <w:rPr>
          <w:rFonts w:ascii="Arial" w:hAnsi="Arial" w:cs="Arial"/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1023"/>
        <w:gridCol w:w="937"/>
        <w:gridCol w:w="4196"/>
      </w:tblGrid>
      <w:tr w:rsidR="00B60571" w:rsidRPr="003B1796" w14:paraId="01591C03" w14:textId="77777777" w:rsidTr="008B0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F414CB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14:paraId="7ACE723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14:paraId="5D00398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Author</w:t>
            </w:r>
          </w:p>
        </w:tc>
        <w:tc>
          <w:tcPr>
            <w:tcW w:w="4196" w:type="dxa"/>
          </w:tcPr>
          <w:p w14:paraId="6CAB43E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Description</w:t>
            </w:r>
          </w:p>
        </w:tc>
      </w:tr>
      <w:tr w:rsidR="00B60571" w:rsidRPr="003B1796" w14:paraId="27744328" w14:textId="77777777" w:rsidTr="00330366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9454F6" w14:textId="3B6582B5" w:rsidR="00B60571" w:rsidRPr="003B1796" w:rsidRDefault="008571AD" w:rsidP="000A0F91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20-06-2019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8C5236" w14:textId="0C2FDE80" w:rsidR="00B60571" w:rsidRPr="003B1796" w:rsidRDefault="008571AD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v.01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3AB5AF" w14:textId="7B8EE48C" w:rsidR="00B60571" w:rsidRPr="003B1796" w:rsidRDefault="008571AD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Swati</w:t>
            </w: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58F323" w14:textId="1EA4ED0A" w:rsidR="00B60571" w:rsidRPr="003B1796" w:rsidRDefault="008571AD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Draft</w:t>
            </w:r>
          </w:p>
        </w:tc>
      </w:tr>
      <w:tr w:rsidR="00B60571" w:rsidRPr="003B1796" w14:paraId="2B63A5ED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412D46" w14:textId="794CA4F3" w:rsidR="00B60571" w:rsidRPr="003B1796" w:rsidRDefault="00380F61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28-06-2019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72A4CF" w14:textId="7A867559" w:rsidR="00B60571" w:rsidRPr="003B1796" w:rsidRDefault="00380F61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v.02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94C87" w14:textId="4A4ED43E" w:rsidR="00B60571" w:rsidRPr="003B1796" w:rsidRDefault="00380F61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Swati</w:t>
            </w: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699AC7" w14:textId="7747071C" w:rsidR="00B60571" w:rsidRPr="003B1796" w:rsidRDefault="00380F61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Final</w:t>
            </w:r>
          </w:p>
        </w:tc>
      </w:tr>
      <w:tr w:rsidR="00B60571" w:rsidRPr="003B1796" w14:paraId="375D80C0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E1429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C3D43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B0775A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F94D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56A5956B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2129A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6E43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AD42C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14:paraId="0BE7CCB9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14:paraId="29621D43" w14:textId="77777777" w:rsidR="00456732" w:rsidRPr="003B1796" w:rsidRDefault="00456732" w:rsidP="00456732">
      <w:pPr>
        <w:rPr>
          <w:rFonts w:ascii="Arial" w:hAnsi="Arial" w:cs="Arial"/>
          <w:b/>
        </w:rPr>
      </w:pPr>
    </w:p>
    <w:p w14:paraId="340962B1" w14:textId="77777777" w:rsidR="00E23EA3" w:rsidRPr="003B1796" w:rsidRDefault="00E23EA3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br w:type="page"/>
      </w:r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EndPr/>
      <w:sdtContent>
        <w:p w14:paraId="671BE17D" w14:textId="77777777" w:rsidR="009A7277" w:rsidRPr="003B1796" w:rsidRDefault="009A7277" w:rsidP="009647F5">
          <w:pPr>
            <w:pStyle w:val="TOCHeading"/>
            <w:ind w:left="-993"/>
            <w:rPr>
              <w:rFonts w:ascii="Arial" w:hAnsi="Arial" w:cs="Arial"/>
            </w:rPr>
          </w:pPr>
          <w:r w:rsidRPr="003B1796">
            <w:rPr>
              <w:rFonts w:ascii="Arial" w:hAnsi="Arial" w:cs="Arial"/>
              <w:sz w:val="28"/>
              <w:szCs w:val="28"/>
            </w:rPr>
            <w:t>Table of Contents</w:t>
          </w:r>
        </w:p>
        <w:p w14:paraId="1F1DAEA2" w14:textId="3A00FA33" w:rsidR="00BF4930" w:rsidRDefault="00382AA2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r w:rsidRPr="003B1796">
            <w:rPr>
              <w:rFonts w:ascii="Arial" w:hAnsi="Arial" w:cs="Arial"/>
            </w:rPr>
            <w:fldChar w:fldCharType="begin"/>
          </w:r>
          <w:r w:rsidR="00D64E58" w:rsidRPr="003B1796">
            <w:rPr>
              <w:rFonts w:ascii="Arial" w:hAnsi="Arial" w:cs="Arial"/>
            </w:rPr>
            <w:instrText xml:space="preserve"> TOC \o "1-2" \h \z \u </w:instrText>
          </w:r>
          <w:r w:rsidRPr="003B1796">
            <w:rPr>
              <w:rFonts w:ascii="Arial" w:hAnsi="Arial" w:cs="Arial"/>
            </w:rPr>
            <w:fldChar w:fldCharType="separate"/>
          </w:r>
          <w:hyperlink w:anchor="_Toc534636696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1. Scope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_Toc534636696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3</w:t>
            </w:r>
            <w:r w:rsidR="00BF4930">
              <w:rPr>
                <w:webHidden/>
              </w:rPr>
              <w:fldChar w:fldCharType="end"/>
            </w:r>
          </w:hyperlink>
        </w:p>
        <w:p w14:paraId="50C147A1" w14:textId="445C950E" w:rsidR="00BF4930" w:rsidRDefault="000D01DE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7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2. Test Approach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_Toc534636697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4</w:t>
            </w:r>
            <w:r w:rsidR="00BF4930">
              <w:rPr>
                <w:webHidden/>
              </w:rPr>
              <w:fldChar w:fldCharType="end"/>
            </w:r>
          </w:hyperlink>
        </w:p>
        <w:p w14:paraId="21E5CFF8" w14:textId="53598100" w:rsidR="00BF4930" w:rsidRDefault="000D01DE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8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3. Test Environment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_Toc534636698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5</w:t>
            </w:r>
            <w:r w:rsidR="00BF4930">
              <w:rPr>
                <w:webHidden/>
              </w:rPr>
              <w:fldChar w:fldCharType="end"/>
            </w:r>
          </w:hyperlink>
        </w:p>
        <w:p w14:paraId="086826D4" w14:textId="77E79B93" w:rsidR="00BF4930" w:rsidRDefault="000D01DE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9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4. Testing Tools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_Toc534636699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6</w:t>
            </w:r>
            <w:r w:rsidR="00BF4930">
              <w:rPr>
                <w:webHidden/>
              </w:rPr>
              <w:fldChar w:fldCharType="end"/>
            </w:r>
          </w:hyperlink>
        </w:p>
        <w:p w14:paraId="1EA63C4E" w14:textId="1D12BAC7" w:rsidR="00BF4930" w:rsidRDefault="000D01DE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0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5. Release Control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_Toc534636700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7</w:t>
            </w:r>
            <w:r w:rsidR="00BF4930">
              <w:rPr>
                <w:webHidden/>
              </w:rPr>
              <w:fldChar w:fldCharType="end"/>
            </w:r>
          </w:hyperlink>
        </w:p>
        <w:p w14:paraId="6A643308" w14:textId="4A06234D" w:rsidR="00BF4930" w:rsidRDefault="000D01DE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1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6. Risk Analysis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_Toc534636701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8</w:t>
            </w:r>
            <w:r w:rsidR="00BF4930">
              <w:rPr>
                <w:webHidden/>
              </w:rPr>
              <w:fldChar w:fldCharType="end"/>
            </w:r>
          </w:hyperlink>
        </w:p>
        <w:p w14:paraId="2106AAAD" w14:textId="631F7195" w:rsidR="00BF4930" w:rsidRDefault="000D01DE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2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7. Review and Approvals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_Toc534636702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9</w:t>
            </w:r>
            <w:r w:rsidR="00BF4930">
              <w:rPr>
                <w:webHidden/>
              </w:rPr>
              <w:fldChar w:fldCharType="end"/>
            </w:r>
          </w:hyperlink>
        </w:p>
        <w:p w14:paraId="66B8B372" w14:textId="77777777" w:rsidR="00A24F45" w:rsidRPr="003B1796" w:rsidRDefault="00382AA2" w:rsidP="00D8304C">
          <w:pPr>
            <w:rPr>
              <w:rFonts w:ascii="Arial" w:hAnsi="Arial" w:cs="Arial"/>
            </w:rPr>
          </w:pPr>
          <w:r w:rsidRPr="003B1796">
            <w:rPr>
              <w:rFonts w:ascii="Arial" w:hAnsi="Arial" w:cs="Arial"/>
            </w:rPr>
            <w:fldChar w:fldCharType="end"/>
          </w:r>
        </w:p>
      </w:sdtContent>
    </w:sdt>
    <w:p w14:paraId="56C8F7FA" w14:textId="77777777" w:rsidR="008B0911" w:rsidRPr="003B1796" w:rsidRDefault="008B0911" w:rsidP="00447DB8">
      <w:pPr>
        <w:pStyle w:val="Heading1"/>
        <w:rPr>
          <w:rFonts w:ascii="Arial" w:hAnsi="Arial" w:cs="Arial"/>
        </w:rPr>
        <w:sectPr w:rsidR="008B0911" w:rsidRPr="003B1796" w:rsidSect="00572BC8">
          <w:headerReference w:type="default" r:id="rId10"/>
          <w:footerReference w:type="default" r:id="rId11"/>
          <w:headerReference w:type="first" r:id="rId12"/>
          <w:footerReference w:type="first" r:id="rId13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76DE0A4F" w14:textId="77777777" w:rsidR="009C2829" w:rsidRPr="003B1796" w:rsidRDefault="000F1671" w:rsidP="00447DB8">
      <w:pPr>
        <w:pStyle w:val="Heading1"/>
        <w:rPr>
          <w:rFonts w:ascii="Arial" w:hAnsi="Arial" w:cs="Arial"/>
        </w:rPr>
      </w:pPr>
      <w:bookmarkStart w:id="1" w:name="_Toc534636696"/>
      <w:r>
        <w:rPr>
          <w:rFonts w:ascii="Arial" w:hAnsi="Arial" w:cs="Arial"/>
        </w:rPr>
        <w:lastRenderedPageBreak/>
        <w:t>Scope</w:t>
      </w:r>
      <w:bookmarkEnd w:id="1"/>
    </w:p>
    <w:p w14:paraId="2C9DAE08" w14:textId="1CB62E59" w:rsidR="000F1671" w:rsidRDefault="000F1671" w:rsidP="00EF16D4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311"/>
        <w:gridCol w:w="4303"/>
      </w:tblGrid>
      <w:tr w:rsidR="008571AD" w14:paraId="714FD887" w14:textId="77777777" w:rsidTr="00857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7DDDE7CC" w14:textId="647229C9" w:rsidR="008571AD" w:rsidRPr="008571AD" w:rsidRDefault="008571AD" w:rsidP="008571AD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Reviewer</w:t>
            </w:r>
          </w:p>
        </w:tc>
        <w:tc>
          <w:tcPr>
            <w:tcW w:w="4420" w:type="dxa"/>
          </w:tcPr>
          <w:p w14:paraId="45127CF0" w14:textId="67FD4AE7" w:rsidR="008571AD" w:rsidRPr="008571AD" w:rsidRDefault="008571AD" w:rsidP="008571AD">
            <w:pPr>
              <w:keepLines w:val="0"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b w:val="0"/>
                <w:bCs w:val="0"/>
                <w:color w:val="222222"/>
                <w:lang w:val="en-IN" w:eastAsia="en-IN"/>
              </w:rPr>
            </w:pPr>
            <w:r w:rsidRPr="008571AD">
              <w:rPr>
                <w:rFonts w:ascii="Source Sans Pro" w:eastAsia="Times New Roman" w:hAnsi="Source Sans Pro" w:cs="Times New Roman"/>
                <w:b w:val="0"/>
                <w:bCs w:val="0"/>
                <w:color w:val="222222"/>
                <w:lang w:val="en-IN" w:eastAsia="en-IN"/>
              </w:rPr>
              <w:t>Pavithra Jayaraman</w:t>
            </w:r>
          </w:p>
        </w:tc>
      </w:tr>
      <w:tr w:rsidR="008571AD" w14:paraId="2C51F850" w14:textId="77777777" w:rsidTr="00857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1F32AEFA" w14:textId="43732564" w:rsidR="008571AD" w:rsidRDefault="008571AD" w:rsidP="008571AD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Approver</w:t>
            </w:r>
          </w:p>
        </w:tc>
        <w:tc>
          <w:tcPr>
            <w:tcW w:w="4420" w:type="dxa"/>
          </w:tcPr>
          <w:p w14:paraId="766F7114" w14:textId="3089FA6C" w:rsidR="008571AD" w:rsidRDefault="008571AD" w:rsidP="008571AD">
            <w:pPr>
              <w:keepLines w:val="0"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  <w:r w:rsidRPr="008571AD"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Pavithra Jayaraman</w:t>
            </w:r>
          </w:p>
        </w:tc>
      </w:tr>
      <w:tr w:rsidR="008571AD" w14:paraId="19C9C72F" w14:textId="77777777" w:rsidTr="00EF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  <w:shd w:val="clear" w:color="auto" w:fill="8DB3E2" w:themeFill="text2" w:themeFillTint="66"/>
          </w:tcPr>
          <w:p w14:paraId="5FAFEC34" w14:textId="492421BC" w:rsidR="008571AD" w:rsidRPr="008571AD" w:rsidRDefault="008571AD" w:rsidP="008571AD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</w:pPr>
            <w:r w:rsidRPr="008571AD"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Testing Activities</w:t>
            </w:r>
            <w:r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:</w:t>
            </w:r>
          </w:p>
        </w:tc>
        <w:tc>
          <w:tcPr>
            <w:tcW w:w="4420" w:type="dxa"/>
            <w:shd w:val="clear" w:color="auto" w:fill="8DB3E2" w:themeFill="text2" w:themeFillTint="66"/>
          </w:tcPr>
          <w:p w14:paraId="7B056A3E" w14:textId="0E243148" w:rsidR="008571AD" w:rsidRPr="00EF16D4" w:rsidRDefault="00EF16D4" w:rsidP="008571AD">
            <w:pPr>
              <w:keepLines w:val="0"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b/>
                <w:bCs/>
                <w:color w:val="222222"/>
                <w:lang w:val="en-IN" w:eastAsia="en-IN"/>
              </w:rPr>
            </w:pPr>
            <w:r w:rsidRPr="00EF16D4">
              <w:rPr>
                <w:rFonts w:ascii="Source Sans Pro" w:eastAsia="Times New Roman" w:hAnsi="Source Sans Pro" w:cs="Times New Roman"/>
                <w:b/>
                <w:bCs/>
                <w:color w:val="222222"/>
                <w:lang w:val="en-IN" w:eastAsia="en-IN"/>
              </w:rPr>
              <w:t>Expected End Date</w:t>
            </w:r>
          </w:p>
        </w:tc>
      </w:tr>
      <w:tr w:rsidR="008571AD" w14:paraId="6E94C61E" w14:textId="77777777" w:rsidTr="00857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6CEB16E3" w14:textId="07C799EA" w:rsidR="008571AD" w:rsidRPr="00EF16D4" w:rsidRDefault="008571AD" w:rsidP="008571AD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</w:pPr>
            <w:r w:rsidRPr="00EF16D4"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Test Strategy Preparation</w:t>
            </w:r>
          </w:p>
        </w:tc>
        <w:tc>
          <w:tcPr>
            <w:tcW w:w="4420" w:type="dxa"/>
          </w:tcPr>
          <w:p w14:paraId="11D9E0E1" w14:textId="68317007" w:rsidR="008571AD" w:rsidRPr="00EF16D4" w:rsidRDefault="00EF16D4" w:rsidP="008571AD">
            <w:pPr>
              <w:keepLines w:val="0"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</w:pPr>
            <w:r w:rsidRPr="00EF16D4"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20-06-2019</w:t>
            </w:r>
          </w:p>
        </w:tc>
      </w:tr>
      <w:tr w:rsidR="008571AD" w14:paraId="3614D77E" w14:textId="77777777" w:rsidTr="00857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79C6A758" w14:textId="0B06FEF2" w:rsidR="008571AD" w:rsidRPr="00EF16D4" w:rsidRDefault="008571AD" w:rsidP="008571AD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</w:pPr>
            <w:r w:rsidRPr="00EF16D4"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Identifying Automatable Test scenarios</w:t>
            </w:r>
          </w:p>
        </w:tc>
        <w:tc>
          <w:tcPr>
            <w:tcW w:w="4420" w:type="dxa"/>
          </w:tcPr>
          <w:p w14:paraId="550EDBD8" w14:textId="117F024D" w:rsidR="008571AD" w:rsidRPr="00EF16D4" w:rsidRDefault="00EF16D4" w:rsidP="008571AD">
            <w:pPr>
              <w:keepLines w:val="0"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</w:pPr>
            <w:r w:rsidRPr="00EF16D4"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21-06-2019</w:t>
            </w:r>
          </w:p>
        </w:tc>
      </w:tr>
      <w:tr w:rsidR="008571AD" w14:paraId="4DF0F0EF" w14:textId="77777777" w:rsidTr="00857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62CB83F0" w14:textId="04EFD273" w:rsidR="008571AD" w:rsidRPr="00EF16D4" w:rsidRDefault="00EF16D4" w:rsidP="008571AD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</w:pPr>
            <w:r w:rsidRPr="00EF16D4"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Framework creation and setup</w:t>
            </w:r>
          </w:p>
        </w:tc>
        <w:tc>
          <w:tcPr>
            <w:tcW w:w="4420" w:type="dxa"/>
          </w:tcPr>
          <w:p w14:paraId="349186E6" w14:textId="03648034" w:rsidR="008571AD" w:rsidRPr="00EF16D4" w:rsidRDefault="00EF16D4" w:rsidP="008571AD">
            <w:pPr>
              <w:keepLines w:val="0"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</w:pPr>
            <w:r w:rsidRPr="00EF16D4"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24-06-2019</w:t>
            </w:r>
          </w:p>
        </w:tc>
      </w:tr>
      <w:tr w:rsidR="008571AD" w14:paraId="27942091" w14:textId="77777777" w:rsidTr="00857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631FA970" w14:textId="7E4D4823" w:rsidR="008571AD" w:rsidRPr="00EF16D4" w:rsidRDefault="00EF16D4" w:rsidP="008571AD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</w:pPr>
            <w:r w:rsidRPr="00EF16D4"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Test Script Creation</w:t>
            </w:r>
          </w:p>
        </w:tc>
        <w:tc>
          <w:tcPr>
            <w:tcW w:w="4420" w:type="dxa"/>
          </w:tcPr>
          <w:p w14:paraId="50B414F0" w14:textId="4196F23A" w:rsidR="008571AD" w:rsidRPr="00EF16D4" w:rsidRDefault="00EF16D4" w:rsidP="008571AD">
            <w:pPr>
              <w:keepLines w:val="0"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</w:pPr>
            <w:r w:rsidRPr="00EF16D4"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26-06-2019</w:t>
            </w:r>
          </w:p>
        </w:tc>
      </w:tr>
      <w:tr w:rsidR="008571AD" w14:paraId="4E713A1E" w14:textId="77777777" w:rsidTr="00857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712C5C09" w14:textId="60C87C0D" w:rsidR="008571AD" w:rsidRPr="00EF16D4" w:rsidRDefault="00EF16D4" w:rsidP="008571AD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</w:pPr>
            <w:r w:rsidRPr="00EF16D4"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Test Execution</w:t>
            </w:r>
          </w:p>
        </w:tc>
        <w:tc>
          <w:tcPr>
            <w:tcW w:w="4420" w:type="dxa"/>
          </w:tcPr>
          <w:p w14:paraId="4DD3B91C" w14:textId="0E08E297" w:rsidR="008571AD" w:rsidRPr="00EF16D4" w:rsidRDefault="00EF16D4" w:rsidP="008571AD">
            <w:pPr>
              <w:keepLines w:val="0"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</w:pPr>
            <w:r w:rsidRPr="00EF16D4"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26-06-2019</w:t>
            </w:r>
          </w:p>
        </w:tc>
      </w:tr>
      <w:tr w:rsidR="008571AD" w14:paraId="163D4D64" w14:textId="77777777" w:rsidTr="00857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633A0601" w14:textId="175084A5" w:rsidR="008571AD" w:rsidRPr="00EF16D4" w:rsidRDefault="00EF16D4" w:rsidP="008571AD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</w:pPr>
            <w:r w:rsidRPr="00EF16D4"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Multi browser testing</w:t>
            </w:r>
          </w:p>
        </w:tc>
        <w:tc>
          <w:tcPr>
            <w:tcW w:w="4420" w:type="dxa"/>
          </w:tcPr>
          <w:p w14:paraId="44053133" w14:textId="05E981AB" w:rsidR="008571AD" w:rsidRPr="00EF16D4" w:rsidRDefault="00EF16D4" w:rsidP="008571AD">
            <w:pPr>
              <w:keepLines w:val="0"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</w:pPr>
            <w:r w:rsidRPr="00EF16D4"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26-06-2019</w:t>
            </w:r>
          </w:p>
        </w:tc>
      </w:tr>
      <w:tr w:rsidR="00EF16D4" w14:paraId="59E9969A" w14:textId="77777777" w:rsidTr="00857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68A156CC" w14:textId="07A8D6E7" w:rsidR="00EF16D4" w:rsidRPr="00EF16D4" w:rsidRDefault="00EF16D4" w:rsidP="008571AD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</w:pPr>
            <w:r w:rsidRPr="00EF16D4"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Defect Reporting</w:t>
            </w:r>
          </w:p>
        </w:tc>
        <w:tc>
          <w:tcPr>
            <w:tcW w:w="4420" w:type="dxa"/>
          </w:tcPr>
          <w:p w14:paraId="108BAFF2" w14:textId="5FAAF5B6" w:rsidR="00EF16D4" w:rsidRPr="00EF16D4" w:rsidRDefault="00EF16D4" w:rsidP="008571AD">
            <w:pPr>
              <w:keepLines w:val="0"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</w:pPr>
            <w:r w:rsidRPr="00EF16D4"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27-06-2019</w:t>
            </w:r>
          </w:p>
        </w:tc>
      </w:tr>
      <w:tr w:rsidR="00EF16D4" w14:paraId="7B9CF083" w14:textId="77777777" w:rsidTr="00857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62819357" w14:textId="2B8A718C" w:rsidR="00EF16D4" w:rsidRPr="00EF16D4" w:rsidRDefault="00EF16D4" w:rsidP="008571AD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</w:pPr>
            <w:r w:rsidRPr="00EF16D4"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Test</w:t>
            </w:r>
            <w:r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ing Summary</w:t>
            </w:r>
          </w:p>
        </w:tc>
        <w:tc>
          <w:tcPr>
            <w:tcW w:w="4420" w:type="dxa"/>
          </w:tcPr>
          <w:p w14:paraId="1FFE58AF" w14:textId="36D0D19D" w:rsidR="00EF16D4" w:rsidRPr="00EF16D4" w:rsidRDefault="00EF16D4" w:rsidP="008571AD">
            <w:pPr>
              <w:keepLines w:val="0"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</w:pPr>
            <w:r w:rsidRPr="00EF16D4"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28-06-2019</w:t>
            </w:r>
          </w:p>
        </w:tc>
      </w:tr>
    </w:tbl>
    <w:p w14:paraId="3300004A" w14:textId="77777777" w:rsidR="008571AD" w:rsidRPr="000F1671" w:rsidRDefault="008571AD" w:rsidP="008571AD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382A2839" w14:textId="77777777" w:rsidR="00610C2B" w:rsidRPr="003B1796" w:rsidRDefault="00610C2B" w:rsidP="00447DB8">
      <w:pPr>
        <w:pStyle w:val="Heading1"/>
        <w:rPr>
          <w:rFonts w:ascii="Arial" w:hAnsi="Arial" w:cs="Arial"/>
        </w:rPr>
        <w:sectPr w:rsidR="00610C2B" w:rsidRPr="003B1796" w:rsidSect="00572BC8"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4455D8D7" w14:textId="77777777" w:rsidR="00D0739C" w:rsidRPr="003B1796" w:rsidRDefault="000F1671" w:rsidP="00447DB8">
      <w:pPr>
        <w:pStyle w:val="Heading1"/>
        <w:rPr>
          <w:rFonts w:ascii="Arial" w:hAnsi="Arial" w:cs="Arial"/>
        </w:rPr>
      </w:pPr>
      <w:bookmarkStart w:id="2" w:name="_Toc534636697"/>
      <w:r>
        <w:rPr>
          <w:rFonts w:ascii="Arial" w:hAnsi="Arial" w:cs="Arial"/>
        </w:rPr>
        <w:lastRenderedPageBreak/>
        <w:t>Test Approach</w:t>
      </w:r>
      <w:bookmarkEnd w:id="2"/>
    </w:p>
    <w:p w14:paraId="5B0BD98D" w14:textId="28BB71A2" w:rsidR="00B576F8" w:rsidRPr="001357A4" w:rsidRDefault="00B576F8" w:rsidP="001357A4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b/>
          <w:bCs/>
          <w:color w:val="222222"/>
          <w:sz w:val="27"/>
          <w:szCs w:val="27"/>
          <w:u w:val="single"/>
        </w:rPr>
      </w:pPr>
      <w:r w:rsidRPr="001357A4">
        <w:rPr>
          <w:rFonts w:ascii="Source Sans Pro" w:hAnsi="Source Sans Pro"/>
          <w:b/>
          <w:bCs/>
          <w:color w:val="222222"/>
          <w:sz w:val="27"/>
          <w:szCs w:val="27"/>
          <w:u w:val="single"/>
        </w:rPr>
        <w:t>Process of testing</w:t>
      </w:r>
    </w:p>
    <w:p w14:paraId="3A030C7F" w14:textId="11FF25CF" w:rsidR="00673091" w:rsidRPr="001357A4" w:rsidRDefault="001357A4" w:rsidP="001357A4">
      <w:pPr>
        <w:pStyle w:val="ListParagraph"/>
        <w:keepLines w:val="0"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 w:rsidRPr="001357A4">
        <w:rPr>
          <w:rFonts w:ascii="Source Sans Pro" w:hAnsi="Source Sans Pro"/>
          <w:color w:val="222222"/>
          <w:sz w:val="27"/>
          <w:szCs w:val="27"/>
        </w:rPr>
        <w:t>We have adopted a functional and Automated testing</w:t>
      </w:r>
      <w:r w:rsidR="00A74243">
        <w:rPr>
          <w:rFonts w:ascii="Source Sans Pro" w:hAnsi="Source Sans Pro"/>
          <w:color w:val="222222"/>
          <w:sz w:val="27"/>
          <w:szCs w:val="27"/>
        </w:rPr>
        <w:t xml:space="preserve"> approach</w:t>
      </w:r>
    </w:p>
    <w:p w14:paraId="3B1324CD" w14:textId="7B123A3D" w:rsidR="001357A4" w:rsidRPr="001357A4" w:rsidRDefault="001357A4" w:rsidP="001357A4">
      <w:pPr>
        <w:pStyle w:val="ListParagraph"/>
        <w:keepLines w:val="0"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 w:rsidRPr="001357A4">
        <w:rPr>
          <w:rFonts w:ascii="Source Sans Pro" w:hAnsi="Source Sans Pro"/>
          <w:color w:val="222222"/>
          <w:sz w:val="27"/>
          <w:szCs w:val="27"/>
        </w:rPr>
        <w:t>Automatable test scenarios will be identified, and test execution will be performed through automated test scripts</w:t>
      </w:r>
    </w:p>
    <w:p w14:paraId="5E72A796" w14:textId="4023D11B" w:rsidR="001357A4" w:rsidRPr="001357A4" w:rsidRDefault="001357A4" w:rsidP="001357A4">
      <w:pPr>
        <w:pStyle w:val="ListParagraph"/>
        <w:keepLines w:val="0"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 w:rsidRPr="001357A4">
        <w:rPr>
          <w:rFonts w:ascii="Source Sans Pro" w:hAnsi="Source Sans Pro"/>
          <w:color w:val="222222"/>
          <w:sz w:val="27"/>
          <w:szCs w:val="27"/>
        </w:rPr>
        <w:t>Defects and observations will be logged in Excel and share with the development team</w:t>
      </w:r>
    </w:p>
    <w:p w14:paraId="70A5D501" w14:textId="538D2D66" w:rsidR="00B576F8" w:rsidRDefault="00B576F8" w:rsidP="001357A4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b/>
          <w:bCs/>
          <w:color w:val="222222"/>
          <w:sz w:val="27"/>
          <w:szCs w:val="27"/>
          <w:u w:val="single"/>
        </w:rPr>
      </w:pPr>
      <w:r w:rsidRPr="001357A4">
        <w:rPr>
          <w:rFonts w:ascii="Source Sans Pro" w:hAnsi="Source Sans Pro"/>
          <w:b/>
          <w:bCs/>
          <w:color w:val="222222"/>
          <w:sz w:val="27"/>
          <w:szCs w:val="27"/>
          <w:u w:val="single"/>
        </w:rPr>
        <w:t>Testing levels</w:t>
      </w:r>
    </w:p>
    <w:p w14:paraId="6A139285" w14:textId="2C39AC36" w:rsidR="001357A4" w:rsidRDefault="001357A4" w:rsidP="001357A4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We will be testing application in </w:t>
      </w:r>
      <w:r w:rsidR="00A74243">
        <w:rPr>
          <w:rFonts w:ascii="Source Sans Pro" w:hAnsi="Source Sans Pro"/>
          <w:color w:val="222222"/>
          <w:sz w:val="27"/>
          <w:szCs w:val="27"/>
        </w:rPr>
        <w:t>three</w:t>
      </w:r>
      <w:r>
        <w:rPr>
          <w:rFonts w:ascii="Source Sans Pro" w:hAnsi="Source Sans Pro"/>
          <w:color w:val="222222"/>
          <w:sz w:val="27"/>
          <w:szCs w:val="27"/>
        </w:rPr>
        <w:t xml:space="preserve"> levels.</w:t>
      </w:r>
    </w:p>
    <w:p w14:paraId="4494EE16" w14:textId="2DC28D3F" w:rsidR="001357A4" w:rsidRPr="001357A4" w:rsidRDefault="001357A4" w:rsidP="001357A4">
      <w:pPr>
        <w:pStyle w:val="ListParagraph"/>
        <w:keepLines w:val="0"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 w:rsidRPr="001357A4">
        <w:rPr>
          <w:rFonts w:ascii="Source Sans Pro" w:hAnsi="Source Sans Pro"/>
          <w:color w:val="222222"/>
          <w:sz w:val="27"/>
          <w:szCs w:val="27"/>
        </w:rPr>
        <w:t>Functional testing</w:t>
      </w:r>
    </w:p>
    <w:p w14:paraId="1BB17471" w14:textId="733A6E6F" w:rsidR="001357A4" w:rsidRPr="001357A4" w:rsidRDefault="001357A4" w:rsidP="001357A4">
      <w:pPr>
        <w:pStyle w:val="ListParagraph"/>
        <w:keepLines w:val="0"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 w:rsidRPr="001357A4">
        <w:rPr>
          <w:rFonts w:ascii="Source Sans Pro" w:hAnsi="Source Sans Pro"/>
          <w:color w:val="222222"/>
          <w:sz w:val="27"/>
          <w:szCs w:val="27"/>
        </w:rPr>
        <w:t>Automation test suite execution</w:t>
      </w:r>
    </w:p>
    <w:p w14:paraId="23AB7ADB" w14:textId="2FDBA93D" w:rsidR="001357A4" w:rsidRPr="001357A4" w:rsidRDefault="001357A4" w:rsidP="001357A4">
      <w:pPr>
        <w:pStyle w:val="ListParagraph"/>
        <w:keepLines w:val="0"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 w:rsidRPr="001357A4">
        <w:rPr>
          <w:rFonts w:ascii="Source Sans Pro" w:hAnsi="Source Sans Pro"/>
          <w:color w:val="222222"/>
          <w:sz w:val="27"/>
          <w:szCs w:val="27"/>
        </w:rPr>
        <w:t>User Acceptance Testing (Performed by stakeholders)</w:t>
      </w:r>
    </w:p>
    <w:p w14:paraId="24E97EF3" w14:textId="6A5A2CF1" w:rsidR="00B576F8" w:rsidRDefault="00B576F8" w:rsidP="001357A4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b/>
          <w:bCs/>
          <w:color w:val="222222"/>
          <w:sz w:val="27"/>
          <w:szCs w:val="27"/>
          <w:u w:val="single"/>
        </w:rPr>
      </w:pPr>
      <w:r w:rsidRPr="001357A4">
        <w:rPr>
          <w:rFonts w:ascii="Source Sans Pro" w:hAnsi="Source Sans Pro"/>
          <w:b/>
          <w:bCs/>
          <w:color w:val="222222"/>
          <w:sz w:val="27"/>
          <w:szCs w:val="27"/>
          <w:u w:val="single"/>
        </w:rPr>
        <w:t>Roles and responsibilities</w:t>
      </w:r>
    </w:p>
    <w:p w14:paraId="207B12F0" w14:textId="77EEB26E" w:rsidR="00706A6B" w:rsidRDefault="00706A6B" w:rsidP="00706A6B">
      <w:pPr>
        <w:pStyle w:val="ListParagraph"/>
        <w:keepLines w:val="0"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 w:rsidRPr="00706A6B">
        <w:rPr>
          <w:rFonts w:ascii="Source Sans Pro" w:hAnsi="Source Sans Pro"/>
          <w:color w:val="222222"/>
          <w:sz w:val="27"/>
          <w:szCs w:val="27"/>
        </w:rPr>
        <w:t>Analysing the requirement document</w:t>
      </w:r>
    </w:p>
    <w:p w14:paraId="1B4030A8" w14:textId="4D479B0C" w:rsidR="00706A6B" w:rsidRDefault="00706A6B" w:rsidP="00706A6B">
      <w:pPr>
        <w:pStyle w:val="ListParagraph"/>
        <w:keepLines w:val="0"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Writing test scenarios and test cases</w:t>
      </w:r>
    </w:p>
    <w:p w14:paraId="4F13FE6A" w14:textId="79FBA29B" w:rsidR="00706A6B" w:rsidRDefault="00706A6B" w:rsidP="00706A6B">
      <w:pPr>
        <w:pStyle w:val="ListParagraph"/>
        <w:keepLines w:val="0"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Identifying automatable test scenarios</w:t>
      </w:r>
    </w:p>
    <w:p w14:paraId="4599FB43" w14:textId="78120A2B" w:rsidR="00706A6B" w:rsidRDefault="00706A6B" w:rsidP="00706A6B">
      <w:pPr>
        <w:pStyle w:val="ListParagraph"/>
        <w:keepLines w:val="0"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Selection of type of Framework</w:t>
      </w:r>
    </w:p>
    <w:p w14:paraId="671D14CC" w14:textId="39C13790" w:rsidR="00706A6B" w:rsidRDefault="00706A6B" w:rsidP="00706A6B">
      <w:pPr>
        <w:pStyle w:val="ListParagraph"/>
        <w:keepLines w:val="0"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Setting up framework for automation</w:t>
      </w:r>
    </w:p>
    <w:p w14:paraId="447D6E2C" w14:textId="4A515F02" w:rsidR="00706A6B" w:rsidRDefault="00706A6B" w:rsidP="00706A6B">
      <w:pPr>
        <w:pStyle w:val="ListParagraph"/>
        <w:keepLines w:val="0"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Creating automation scripts for identified scenarios</w:t>
      </w:r>
    </w:p>
    <w:p w14:paraId="2EB6A48C" w14:textId="181A4957" w:rsidR="00706A6B" w:rsidRDefault="00706A6B" w:rsidP="00706A6B">
      <w:pPr>
        <w:pStyle w:val="ListParagraph"/>
        <w:keepLines w:val="0"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Logging defects, re-testing the fixed defects </w:t>
      </w:r>
    </w:p>
    <w:p w14:paraId="437C5A95" w14:textId="7BDA25C8" w:rsidR="00706A6B" w:rsidRDefault="00706A6B" w:rsidP="00706A6B">
      <w:pPr>
        <w:pStyle w:val="ListParagraph"/>
        <w:keepLines w:val="0"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Attending defect triage meetings</w:t>
      </w:r>
    </w:p>
    <w:p w14:paraId="7AE85DDE" w14:textId="1007BA57" w:rsidR="00706A6B" w:rsidRPr="00706A6B" w:rsidRDefault="00706A6B" w:rsidP="00706A6B">
      <w:pPr>
        <w:pStyle w:val="ListParagraph"/>
        <w:keepLines w:val="0"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Performing testing closure activities, test summary report, sign offs</w:t>
      </w:r>
    </w:p>
    <w:p w14:paraId="10E693A5" w14:textId="77777777" w:rsidR="00FF3453" w:rsidRPr="003B1796" w:rsidRDefault="00FF3453" w:rsidP="00FF3453">
      <w:pPr>
        <w:rPr>
          <w:rFonts w:ascii="Arial" w:hAnsi="Arial" w:cs="Arial"/>
        </w:rPr>
      </w:pPr>
    </w:p>
    <w:p w14:paraId="78BAE400" w14:textId="77777777" w:rsidR="00FF3453" w:rsidRPr="003B1796" w:rsidRDefault="00FF3453" w:rsidP="00FF3453">
      <w:pPr>
        <w:rPr>
          <w:rFonts w:ascii="Arial" w:hAnsi="Arial" w:cs="Arial"/>
        </w:rPr>
      </w:pPr>
    </w:p>
    <w:p w14:paraId="34C9C3A5" w14:textId="77777777" w:rsidR="00FF3453" w:rsidRPr="003B1796" w:rsidRDefault="00FF3453" w:rsidP="00FF3453">
      <w:pPr>
        <w:rPr>
          <w:rFonts w:ascii="Arial" w:hAnsi="Arial" w:cs="Arial"/>
        </w:rPr>
      </w:pPr>
    </w:p>
    <w:p w14:paraId="3B635D4B" w14:textId="77777777" w:rsidR="00FF3453" w:rsidRPr="003B1796" w:rsidRDefault="00FF3453" w:rsidP="00FF3453">
      <w:pPr>
        <w:rPr>
          <w:rFonts w:ascii="Arial" w:hAnsi="Arial" w:cs="Arial"/>
        </w:rPr>
      </w:pPr>
    </w:p>
    <w:p w14:paraId="6DFEE39B" w14:textId="77777777" w:rsidR="009647F5" w:rsidRPr="003B1796" w:rsidRDefault="009647F5" w:rsidP="009647F5">
      <w:pPr>
        <w:rPr>
          <w:rFonts w:ascii="Arial" w:hAnsi="Arial" w:cs="Arial"/>
        </w:rPr>
      </w:pPr>
    </w:p>
    <w:p w14:paraId="666E9795" w14:textId="77777777" w:rsidR="00610C2B" w:rsidRPr="003B1796" w:rsidRDefault="00B576F8" w:rsidP="00610C2B">
      <w:pPr>
        <w:pStyle w:val="Heading1"/>
        <w:rPr>
          <w:rFonts w:ascii="Arial" w:hAnsi="Arial" w:cs="Arial"/>
        </w:rPr>
      </w:pPr>
      <w:bookmarkStart w:id="3" w:name="_Toc534636698"/>
      <w:r>
        <w:rPr>
          <w:rFonts w:ascii="Arial" w:hAnsi="Arial" w:cs="Arial"/>
        </w:rPr>
        <w:lastRenderedPageBreak/>
        <w:t>Test Environment</w:t>
      </w:r>
      <w:bookmarkEnd w:id="3"/>
    </w:p>
    <w:p w14:paraId="3BBA2D15" w14:textId="59A83153" w:rsidR="00B576F8" w:rsidRDefault="00E64A3B" w:rsidP="00B576F8">
      <w:pPr>
        <w:keepLines w:val="0"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Testing will be done in below two environments</w:t>
      </w:r>
    </w:p>
    <w:p w14:paraId="12ACA8C4" w14:textId="56C3D584" w:rsidR="00E64A3B" w:rsidRPr="00E64A3B" w:rsidRDefault="00E64A3B" w:rsidP="001A1E13">
      <w:pPr>
        <w:keepLines w:val="0"/>
        <w:shd w:val="clear" w:color="auto" w:fill="FFFFFF"/>
        <w:spacing w:before="100" w:beforeAutospacing="1" w:after="100" w:afterAutospacing="1"/>
        <w:ind w:firstLine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E64A3B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Local: http://127.0.0.1:8080</w:t>
      </w:r>
    </w:p>
    <w:p w14:paraId="24792D79" w14:textId="34826B3E" w:rsidR="00E64A3B" w:rsidRPr="00B576F8" w:rsidRDefault="00E64A3B" w:rsidP="001A1E13">
      <w:pPr>
        <w:keepLines w:val="0"/>
        <w:shd w:val="clear" w:color="auto" w:fill="FFFFFF"/>
        <w:spacing w:before="100" w:beforeAutospacing="1" w:after="100" w:afterAutospacing="1"/>
        <w:ind w:firstLine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E64A3B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External: http://192.168.1.9:8080</w:t>
      </w:r>
    </w:p>
    <w:p w14:paraId="7060656E" w14:textId="3DF484EC" w:rsidR="00B576F8" w:rsidRPr="00B576F8" w:rsidRDefault="00E64A3B" w:rsidP="00B576F8">
      <w:pPr>
        <w:keepLines w:val="0"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Dummy test data has been used for running the test cases and provided as part of Test Suite.</w:t>
      </w:r>
    </w:p>
    <w:p w14:paraId="3D200EE5" w14:textId="77777777" w:rsidR="00BE10FC" w:rsidRDefault="00BE10FC" w:rsidP="00B1166D">
      <w:pPr>
        <w:rPr>
          <w:rFonts w:ascii="Arial" w:hAnsi="Arial" w:cs="Arial"/>
        </w:rPr>
      </w:pPr>
    </w:p>
    <w:p w14:paraId="11E82A41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A9C8E5" w14:textId="77777777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4" w:name="_Toc534636699"/>
      <w:r>
        <w:rPr>
          <w:rFonts w:ascii="Arial" w:hAnsi="Arial" w:cs="Arial"/>
        </w:rPr>
        <w:lastRenderedPageBreak/>
        <w:t>Testing Tools</w:t>
      </w:r>
      <w:bookmarkEnd w:id="4"/>
    </w:p>
    <w:p w14:paraId="168CC565" w14:textId="5C17B3F5" w:rsidR="00BE10FC" w:rsidRDefault="00BE10FC" w:rsidP="00BE10FC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E10FC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Automation and Test management tools</w:t>
      </w:r>
      <w:r w:rsidR="00E64A3B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:</w:t>
      </w:r>
    </w:p>
    <w:p w14:paraId="145FB272" w14:textId="72C3A048" w:rsidR="00E64A3B" w:rsidRDefault="00E64A3B" w:rsidP="00E64A3B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-Require IDE for writing scripts</w:t>
      </w:r>
    </w:p>
    <w:p w14:paraId="55E8EBB5" w14:textId="5DF5FB40" w:rsidR="00E64A3B" w:rsidRDefault="00E64A3B" w:rsidP="00E64A3B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-Require Selenium Jar files</w:t>
      </w:r>
    </w:p>
    <w:p w14:paraId="40B4AAFE" w14:textId="17056691" w:rsidR="00E64A3B" w:rsidRPr="00BE10FC" w:rsidRDefault="00E64A3B" w:rsidP="00E64A3B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-Requires MS Office for documentation</w:t>
      </w:r>
    </w:p>
    <w:p w14:paraId="2463A771" w14:textId="77777777" w:rsidR="00005D57" w:rsidRDefault="00005D57" w:rsidP="00005D57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O</w:t>
      </w:r>
      <w:r w:rsidRPr="00BE10FC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pen source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tools</w:t>
      </w:r>
    </w:p>
    <w:p w14:paraId="27295DEE" w14:textId="7ABF7A07" w:rsidR="00005D57" w:rsidRDefault="00005D57" w:rsidP="00BE10FC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Eclipse IDE</w:t>
      </w:r>
      <w:r w:rsidR="00BE10FC" w:rsidRPr="00BE10FC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</w:t>
      </w:r>
    </w:p>
    <w:p w14:paraId="59934A3E" w14:textId="0A3F4D12" w:rsidR="00005D57" w:rsidRDefault="00005D57" w:rsidP="00BE10FC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Selenium WebDriver</w:t>
      </w:r>
    </w:p>
    <w:p w14:paraId="397C5473" w14:textId="77777777" w:rsidR="00005D57" w:rsidRDefault="00005D57" w:rsidP="00005D57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0180A8BC" w14:textId="77777777" w:rsidR="00005D57" w:rsidRDefault="00005D57" w:rsidP="00005D57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C</w:t>
      </w:r>
      <w:r w:rsidR="00BE10FC" w:rsidRPr="00BE10FC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ommercial tools </w:t>
      </w:r>
    </w:p>
    <w:p w14:paraId="317D831E" w14:textId="6993B7E7" w:rsidR="00BE10FC" w:rsidRPr="00005D57" w:rsidRDefault="00005D57" w:rsidP="00005D57">
      <w:pPr>
        <w:pStyle w:val="ListParagraph"/>
        <w:keepLines w:val="0"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05D57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MS Office</w:t>
      </w:r>
    </w:p>
    <w:p w14:paraId="371BDE0E" w14:textId="468DFC2A" w:rsidR="00BE10FC" w:rsidRDefault="00BE10FC" w:rsidP="00B1166D">
      <w:pPr>
        <w:rPr>
          <w:rFonts w:ascii="Arial" w:hAnsi="Arial" w:cs="Arial"/>
        </w:rPr>
      </w:pPr>
    </w:p>
    <w:p w14:paraId="432295DA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DBB313" w14:textId="77777777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5" w:name="_Toc534636700"/>
      <w:r>
        <w:rPr>
          <w:rFonts w:ascii="Arial" w:hAnsi="Arial" w:cs="Arial"/>
        </w:rPr>
        <w:lastRenderedPageBreak/>
        <w:t>Release Control</w:t>
      </w:r>
      <w:bookmarkEnd w:id="5"/>
    </w:p>
    <w:p w14:paraId="2771A271" w14:textId="2A559654" w:rsidR="00610250" w:rsidRDefault="00610250" w:rsidP="00610250">
      <w:pPr>
        <w:keepLines w:val="0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Release management plan with appropriate version history that will make sure test execution for all modification in that release</w:t>
      </w:r>
      <w:r w:rsidR="00706A6B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completed</w:t>
      </w:r>
    </w:p>
    <w:p w14:paraId="3074E85D" w14:textId="414CF9E5" w:rsidR="00706A6B" w:rsidRDefault="00706A6B" w:rsidP="00610250">
      <w:pPr>
        <w:keepLines w:val="0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Providing testing signoff when all defects will be re-tested and fixed</w:t>
      </w:r>
    </w:p>
    <w:p w14:paraId="411B99BD" w14:textId="0213524C" w:rsidR="00257946" w:rsidRPr="00610250" w:rsidRDefault="00257946" w:rsidP="00610250">
      <w:pPr>
        <w:keepLines w:val="0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In case of any open or deferred defects conditional signoff will be provided by Testing team</w:t>
      </w:r>
    </w:p>
    <w:p w14:paraId="4D7187EA" w14:textId="77777777" w:rsidR="00610250" w:rsidRDefault="00610250" w:rsidP="00B1166D">
      <w:pPr>
        <w:rPr>
          <w:rFonts w:ascii="Arial" w:hAnsi="Arial" w:cs="Arial"/>
        </w:rPr>
      </w:pPr>
    </w:p>
    <w:p w14:paraId="1778050F" w14:textId="77777777"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66DD3F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6" w:name="_Toc534636701"/>
      <w:r>
        <w:rPr>
          <w:rFonts w:ascii="Arial" w:hAnsi="Arial" w:cs="Arial"/>
        </w:rPr>
        <w:lastRenderedPageBreak/>
        <w:t>Risk Analysis</w:t>
      </w:r>
      <w:bookmarkEnd w:id="6"/>
    </w:p>
    <w:p w14:paraId="56BC4738" w14:textId="541E21C4" w:rsidR="00257946" w:rsidRDefault="00257946" w:rsidP="00610250">
      <w:pPr>
        <w:keepLines w:val="0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Scope of the project is not clear</w:t>
      </w:r>
    </w:p>
    <w:p w14:paraId="6F42C10E" w14:textId="067878BB" w:rsidR="00610250" w:rsidRDefault="00257946" w:rsidP="00610250">
      <w:pPr>
        <w:keepLines w:val="0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High priority defects should be fixed and closed</w:t>
      </w:r>
    </w:p>
    <w:p w14:paraId="357597BB" w14:textId="2302487A" w:rsidR="00257946" w:rsidRDefault="00257946" w:rsidP="00610250">
      <w:pPr>
        <w:keepLines w:val="0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System should be up and running</w:t>
      </w:r>
    </w:p>
    <w:p w14:paraId="667430BA" w14:textId="77777777" w:rsidR="00257946" w:rsidRPr="00257946" w:rsidRDefault="00257946" w:rsidP="00257946">
      <w:pPr>
        <w:keepLines w:val="0"/>
        <w:numPr>
          <w:ilvl w:val="0"/>
          <w:numId w:val="28"/>
        </w:numPr>
        <w:shd w:val="clear" w:color="auto" w:fill="FFFFFF"/>
        <w:spacing w:before="75" w:after="75"/>
        <w:jc w:val="left"/>
        <w:rPr>
          <w:rFonts w:ascii="Source Sans Pro" w:eastAsia="Times New Roman" w:hAnsi="Source Sans Pro" w:cs="Times New Roman"/>
          <w:color w:val="2C302F"/>
          <w:sz w:val="27"/>
          <w:szCs w:val="27"/>
          <w:lang w:val="en-US"/>
        </w:rPr>
      </w:pPr>
      <w:r w:rsidRPr="00257946">
        <w:rPr>
          <w:rFonts w:ascii="Source Sans Pro" w:eastAsia="Times New Roman" w:hAnsi="Source Sans Pro" w:cs="Times New Roman"/>
          <w:color w:val="2C302F"/>
          <w:sz w:val="27"/>
          <w:szCs w:val="27"/>
          <w:lang w:val="en-US"/>
        </w:rPr>
        <w:t>Continuously changing requirements</w:t>
      </w:r>
    </w:p>
    <w:p w14:paraId="29A335DB" w14:textId="1400BEE0" w:rsidR="00257946" w:rsidRDefault="00257946" w:rsidP="00257946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u w:val="single"/>
          <w:lang w:val="en-IN" w:eastAsia="en-IN"/>
        </w:rPr>
      </w:pPr>
      <w:r w:rsidRPr="00257946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u w:val="single"/>
          <w:lang w:val="en-IN" w:eastAsia="en-IN"/>
        </w:rPr>
        <w:t>Mitigation Plan</w:t>
      </w:r>
    </w:p>
    <w:p w14:paraId="7BA75A95" w14:textId="35AC007A" w:rsidR="00257946" w:rsidRPr="00380F61" w:rsidRDefault="00380F61" w:rsidP="00380F61">
      <w:pPr>
        <w:pStyle w:val="ListParagraph"/>
        <w:keepLines w:val="0"/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380F6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Have setup a call with business analyst to understand the missing details on requirements</w:t>
      </w:r>
    </w:p>
    <w:p w14:paraId="229B2802" w14:textId="7AFEFDE5" w:rsidR="00380F61" w:rsidRPr="00380F61" w:rsidRDefault="00380F61" w:rsidP="00380F61">
      <w:pPr>
        <w:pStyle w:val="ListParagraph"/>
        <w:keepLines w:val="0"/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380F6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Business requirements should be properly documented</w:t>
      </w:r>
    </w:p>
    <w:p w14:paraId="235F38E6" w14:textId="667B3C80" w:rsidR="00380F61" w:rsidRPr="00380F61" w:rsidRDefault="00380F61" w:rsidP="00380F61">
      <w:pPr>
        <w:pStyle w:val="ListParagraph"/>
        <w:keepLines w:val="0"/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380F6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Application outage should be addressed quickly and backup servers ready</w:t>
      </w:r>
    </w:p>
    <w:p w14:paraId="20CCD7F0" w14:textId="6C74292F" w:rsidR="00380F61" w:rsidRPr="00380F61" w:rsidRDefault="00380F61" w:rsidP="00380F61">
      <w:pPr>
        <w:pStyle w:val="ListParagraph"/>
        <w:keepLines w:val="0"/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380F6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Requirement should be finalized before testing starts</w:t>
      </w:r>
    </w:p>
    <w:p w14:paraId="1BC5038E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7" w:name="_Toc534636702"/>
      <w:r>
        <w:rPr>
          <w:rFonts w:ascii="Arial" w:hAnsi="Arial" w:cs="Arial"/>
        </w:rPr>
        <w:lastRenderedPageBreak/>
        <w:t>Review and Approvals</w:t>
      </w:r>
      <w:bookmarkEnd w:id="7"/>
    </w:p>
    <w:p w14:paraId="702628B0" w14:textId="77777777" w:rsidR="00610250" w:rsidRPr="00610250" w:rsidRDefault="00610250" w:rsidP="00610250">
      <w:pPr>
        <w:keepLines w:val="0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All these activities are reviewed and sign off by the business team, project management, development team, etc.</w:t>
      </w:r>
    </w:p>
    <w:p w14:paraId="02F3DA6F" w14:textId="77777777" w:rsidR="00610250" w:rsidRPr="00610250" w:rsidRDefault="00610250" w:rsidP="00610250">
      <w:pPr>
        <w:keepLines w:val="0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Summary of review changes should be traced at the beginning of the document along with approved date, name, and comment</w:t>
      </w:r>
    </w:p>
    <w:p w14:paraId="600F766A" w14:textId="77777777" w:rsidR="00B1166D" w:rsidRPr="003B1796" w:rsidRDefault="00B1166D" w:rsidP="00B1166D">
      <w:pPr>
        <w:rPr>
          <w:rFonts w:ascii="Arial" w:hAnsi="Arial" w:cs="Arial"/>
        </w:rPr>
      </w:pPr>
    </w:p>
    <w:sectPr w:rsidR="00B1166D" w:rsidRPr="003B1796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9870A" w14:textId="77777777" w:rsidR="000D01DE" w:rsidRDefault="000D01DE" w:rsidP="000612CB">
      <w:r>
        <w:separator/>
      </w:r>
    </w:p>
    <w:p w14:paraId="1B0E6BE4" w14:textId="77777777" w:rsidR="000D01DE" w:rsidRDefault="000D01DE"/>
  </w:endnote>
  <w:endnote w:type="continuationSeparator" w:id="0">
    <w:p w14:paraId="2CD0B80E" w14:textId="77777777" w:rsidR="000D01DE" w:rsidRDefault="000D01DE" w:rsidP="000612CB">
      <w:r>
        <w:continuationSeparator/>
      </w:r>
    </w:p>
    <w:p w14:paraId="5E31BE09" w14:textId="77777777" w:rsidR="000D01DE" w:rsidRDefault="000D01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C487F" w14:textId="17C57EE4" w:rsidR="005A1DCE" w:rsidRDefault="001A1E13" w:rsidP="0034079F">
    <w:pPr>
      <w:pStyle w:val="Footer"/>
    </w:pPr>
    <w:r>
      <w:t>Test Strategy</w:t>
    </w:r>
    <w:r w:rsidR="005A1DCE">
      <w:t>, version 0.1</w:t>
    </w:r>
  </w:p>
  <w:p w14:paraId="01E5ED82" w14:textId="77777777" w:rsidR="005A1DCE" w:rsidRPr="00D12DD7" w:rsidRDefault="005A1DCE" w:rsidP="0034079F">
    <w:pPr>
      <w:pStyle w:val="Footer"/>
    </w:pPr>
    <w:r w:rsidRPr="00D40574">
      <w:tab/>
      <w:t xml:space="preserve">Page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19</w:t>
    </w:r>
    <w:r>
      <w:rPr>
        <w:noProof/>
      </w:rPr>
      <w:fldChar w:fldCharType="end"/>
    </w:r>
    <w:r w:rsidRPr="00D40574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20</w:t>
    </w:r>
    <w:r>
      <w:rPr>
        <w:noProof/>
      </w:rPr>
      <w:fldChar w:fldCharType="end"/>
    </w:r>
  </w:p>
  <w:p w14:paraId="6CD53EA2" w14:textId="77777777" w:rsidR="005A1DCE" w:rsidRDefault="005A1D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87570" w14:textId="70E798B9" w:rsidR="005A1DCE" w:rsidRDefault="000D01DE" w:rsidP="00302361">
    <w:pPr>
      <w:pStyle w:val="Footer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  <w:sdt>
      <w:sdtPr>
        <w:alias w:val="Title"/>
        <w:id w:val="734205265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F16D4">
          <w:t xml:space="preserve">     </w:t>
        </w:r>
      </w:sdtContent>
    </w:sdt>
    <w:r w:rsidR="005A1DCE">
      <w:tab/>
    </w:r>
    <w:r w:rsidR="005A1DCE" w:rsidRPr="00D40574">
      <w:t xml:space="preserve">Page </w:t>
    </w:r>
    <w:r w:rsidR="005A1DCE">
      <w:rPr>
        <w:noProof/>
      </w:rPr>
      <w:fldChar w:fldCharType="begin"/>
    </w:r>
    <w:r w:rsidR="005A1DCE">
      <w:rPr>
        <w:noProof/>
      </w:rPr>
      <w:instrText xml:space="preserve"> PAGE   \* MERGEFORMAT </w:instrText>
    </w:r>
    <w:r w:rsidR="005A1DCE">
      <w:rPr>
        <w:noProof/>
      </w:rPr>
      <w:fldChar w:fldCharType="separate"/>
    </w:r>
    <w:r w:rsidR="005A1DCE">
      <w:rPr>
        <w:noProof/>
      </w:rPr>
      <w:t>20</w:t>
    </w:r>
    <w:r w:rsidR="005A1DCE">
      <w:rPr>
        <w:noProof/>
      </w:rPr>
      <w:fldChar w:fldCharType="end"/>
    </w:r>
    <w:r w:rsidR="005A1DCE" w:rsidRPr="00D40574">
      <w:t xml:space="preserve"> of </w:t>
    </w:r>
    <w:r w:rsidR="005A1DCE">
      <w:rPr>
        <w:noProof/>
      </w:rPr>
      <w:fldChar w:fldCharType="begin"/>
    </w:r>
    <w:r w:rsidR="005A1DCE">
      <w:rPr>
        <w:noProof/>
      </w:rPr>
      <w:instrText xml:space="preserve"> NUMPAGES   \* MERGEFORMAT </w:instrText>
    </w:r>
    <w:r w:rsidR="005A1DCE">
      <w:rPr>
        <w:noProof/>
      </w:rPr>
      <w:fldChar w:fldCharType="separate"/>
    </w:r>
    <w:r w:rsidR="005A1DCE">
      <w:rPr>
        <w:noProof/>
      </w:rPr>
      <w:t>20</w:t>
    </w:r>
    <w:r w:rsidR="005A1DC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DC676" w14:textId="77777777" w:rsidR="000D01DE" w:rsidRDefault="000D01DE" w:rsidP="000612CB">
      <w:r>
        <w:separator/>
      </w:r>
    </w:p>
    <w:p w14:paraId="2773768F" w14:textId="77777777" w:rsidR="000D01DE" w:rsidRDefault="000D01DE"/>
  </w:footnote>
  <w:footnote w:type="continuationSeparator" w:id="0">
    <w:p w14:paraId="4F110681" w14:textId="77777777" w:rsidR="000D01DE" w:rsidRDefault="000D01DE" w:rsidP="000612CB">
      <w:r>
        <w:continuationSeparator/>
      </w:r>
    </w:p>
    <w:p w14:paraId="5B335129" w14:textId="77777777" w:rsidR="000D01DE" w:rsidRDefault="000D01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4ED3C" w14:textId="0D3B5419" w:rsidR="005A1DCE" w:rsidRPr="00D40574" w:rsidRDefault="000D01DE" w:rsidP="0034079F">
    <w:pPr>
      <w:pStyle w:val="Header"/>
    </w:pPr>
    <w:sdt>
      <w:sdtPr>
        <w:alias w:val="Title"/>
        <w:id w:val="258331368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F16D4">
          <w:t xml:space="preserve">     </w:t>
        </w:r>
      </w:sdtContent>
    </w:sdt>
    <w:r w:rsidR="005A1DCE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44893" w14:textId="02D54C75" w:rsidR="001A1E13" w:rsidRDefault="001A1E13">
    <w:pPr>
      <w:pStyle w:val="Header"/>
    </w:pPr>
    <w:r>
      <w:t>Test Strategy</w:t>
    </w:r>
  </w:p>
  <w:p w14:paraId="233DC770" w14:textId="006C909B" w:rsidR="005A1DCE" w:rsidRDefault="005A1D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D67294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6F5B2C"/>
    <w:multiLevelType w:val="multilevel"/>
    <w:tmpl w:val="D50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E5AD1"/>
    <w:multiLevelType w:val="hybridMultilevel"/>
    <w:tmpl w:val="792E59BE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80C50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24700FBF"/>
    <w:multiLevelType w:val="hybridMultilevel"/>
    <w:tmpl w:val="990C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686874"/>
    <w:multiLevelType w:val="multilevel"/>
    <w:tmpl w:val="CE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8104A1"/>
    <w:multiLevelType w:val="hybridMultilevel"/>
    <w:tmpl w:val="98A44BC4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39192FC6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C275716"/>
    <w:multiLevelType w:val="multilevel"/>
    <w:tmpl w:val="7D0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5C6710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9D043F"/>
    <w:multiLevelType w:val="hybridMultilevel"/>
    <w:tmpl w:val="45D6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91A13"/>
    <w:multiLevelType w:val="hybridMultilevel"/>
    <w:tmpl w:val="1CAA2602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318A2"/>
    <w:multiLevelType w:val="hybridMultilevel"/>
    <w:tmpl w:val="8C1A3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29463A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02054C"/>
    <w:multiLevelType w:val="hybridMultilevel"/>
    <w:tmpl w:val="DF48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28" w15:restartNumberingAfterBreak="0">
    <w:nsid w:val="69000435"/>
    <w:multiLevelType w:val="multilevel"/>
    <w:tmpl w:val="13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533A07"/>
    <w:multiLevelType w:val="hybridMultilevel"/>
    <w:tmpl w:val="D320F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B50E48"/>
    <w:multiLevelType w:val="hybridMultilevel"/>
    <w:tmpl w:val="16422390"/>
    <w:lvl w:ilvl="0" w:tplc="CAD4DC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3" w15:restartNumberingAfterBreak="0">
    <w:nsid w:val="7EF840BF"/>
    <w:multiLevelType w:val="multilevel"/>
    <w:tmpl w:val="60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9"/>
  </w:num>
  <w:num w:numId="5">
    <w:abstractNumId w:val="11"/>
  </w:num>
  <w:num w:numId="6">
    <w:abstractNumId w:val="7"/>
  </w:num>
  <w:num w:numId="7">
    <w:abstractNumId w:val="27"/>
  </w:num>
  <w:num w:numId="8">
    <w:abstractNumId w:val="9"/>
  </w:num>
  <w:num w:numId="9">
    <w:abstractNumId w:val="25"/>
  </w:num>
  <w:num w:numId="10">
    <w:abstractNumId w:val="22"/>
  </w:num>
  <w:num w:numId="11">
    <w:abstractNumId w:val="32"/>
  </w:num>
  <w:num w:numId="12">
    <w:abstractNumId w:val="8"/>
  </w:num>
  <w:num w:numId="13">
    <w:abstractNumId w:val="18"/>
  </w:num>
  <w:num w:numId="14">
    <w:abstractNumId w:val="31"/>
  </w:num>
  <w:num w:numId="15">
    <w:abstractNumId w:val="21"/>
  </w:num>
  <w:num w:numId="16">
    <w:abstractNumId w:val="5"/>
  </w:num>
  <w:num w:numId="17">
    <w:abstractNumId w:val="20"/>
  </w:num>
  <w:num w:numId="18">
    <w:abstractNumId w:val="30"/>
  </w:num>
  <w:num w:numId="19">
    <w:abstractNumId w:val="3"/>
  </w:num>
  <w:num w:numId="20">
    <w:abstractNumId w:val="12"/>
  </w:num>
  <w:num w:numId="21">
    <w:abstractNumId w:val="29"/>
  </w:num>
  <w:num w:numId="22">
    <w:abstractNumId w:val="17"/>
  </w:num>
  <w:num w:numId="23">
    <w:abstractNumId w:val="33"/>
  </w:num>
  <w:num w:numId="24">
    <w:abstractNumId w:val="4"/>
  </w:num>
  <w:num w:numId="25">
    <w:abstractNumId w:val="15"/>
  </w:num>
  <w:num w:numId="26">
    <w:abstractNumId w:val="2"/>
  </w:num>
  <w:num w:numId="27">
    <w:abstractNumId w:val="26"/>
  </w:num>
  <w:num w:numId="28">
    <w:abstractNumId w:val="10"/>
  </w:num>
  <w:num w:numId="29">
    <w:abstractNumId w:val="28"/>
  </w:num>
  <w:num w:numId="30">
    <w:abstractNumId w:val="24"/>
  </w:num>
  <w:num w:numId="31">
    <w:abstractNumId w:val="13"/>
  </w:num>
  <w:num w:numId="32">
    <w:abstractNumId w:val="6"/>
  </w:num>
  <w:num w:numId="33">
    <w:abstractNumId w:val="23"/>
  </w:num>
  <w:num w:numId="34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Formatting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5605"/>
    <w:rsid w:val="00005D0F"/>
    <w:rsid w:val="00005D57"/>
    <w:rsid w:val="0002030B"/>
    <w:rsid w:val="00023982"/>
    <w:rsid w:val="00025280"/>
    <w:rsid w:val="00030EED"/>
    <w:rsid w:val="000322C7"/>
    <w:rsid w:val="000420D3"/>
    <w:rsid w:val="00042F6E"/>
    <w:rsid w:val="000473DD"/>
    <w:rsid w:val="00050491"/>
    <w:rsid w:val="0005166B"/>
    <w:rsid w:val="0005678E"/>
    <w:rsid w:val="000612CB"/>
    <w:rsid w:val="000660D4"/>
    <w:rsid w:val="000765B0"/>
    <w:rsid w:val="00084D3E"/>
    <w:rsid w:val="00085225"/>
    <w:rsid w:val="000927DB"/>
    <w:rsid w:val="000943B5"/>
    <w:rsid w:val="00096A7F"/>
    <w:rsid w:val="000A0F91"/>
    <w:rsid w:val="000A5D0A"/>
    <w:rsid w:val="000A5D47"/>
    <w:rsid w:val="000A5FAC"/>
    <w:rsid w:val="000B24EE"/>
    <w:rsid w:val="000B5BEA"/>
    <w:rsid w:val="000C2FB0"/>
    <w:rsid w:val="000C6532"/>
    <w:rsid w:val="000D01DE"/>
    <w:rsid w:val="000D12E2"/>
    <w:rsid w:val="000E46FC"/>
    <w:rsid w:val="000E7298"/>
    <w:rsid w:val="000F1486"/>
    <w:rsid w:val="000F1671"/>
    <w:rsid w:val="000F23D9"/>
    <w:rsid w:val="000F31FA"/>
    <w:rsid w:val="000F453B"/>
    <w:rsid w:val="001008F4"/>
    <w:rsid w:val="00105175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4B2C"/>
    <w:rsid w:val="001357A4"/>
    <w:rsid w:val="00140D36"/>
    <w:rsid w:val="00141AC6"/>
    <w:rsid w:val="0014733F"/>
    <w:rsid w:val="001477F6"/>
    <w:rsid w:val="00150204"/>
    <w:rsid w:val="00153AD0"/>
    <w:rsid w:val="00163197"/>
    <w:rsid w:val="00172671"/>
    <w:rsid w:val="00173D02"/>
    <w:rsid w:val="001803C4"/>
    <w:rsid w:val="00180672"/>
    <w:rsid w:val="001859C0"/>
    <w:rsid w:val="00186A10"/>
    <w:rsid w:val="001A1E13"/>
    <w:rsid w:val="001A2282"/>
    <w:rsid w:val="001A24ED"/>
    <w:rsid w:val="001A345F"/>
    <w:rsid w:val="001A4E87"/>
    <w:rsid w:val="001A533B"/>
    <w:rsid w:val="001A5BA0"/>
    <w:rsid w:val="001B3651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312B4"/>
    <w:rsid w:val="00233EBE"/>
    <w:rsid w:val="00245A4A"/>
    <w:rsid w:val="00251068"/>
    <w:rsid w:val="00257946"/>
    <w:rsid w:val="002630DE"/>
    <w:rsid w:val="00263D8D"/>
    <w:rsid w:val="0027109B"/>
    <w:rsid w:val="00271890"/>
    <w:rsid w:val="00272D00"/>
    <w:rsid w:val="00280E9C"/>
    <w:rsid w:val="00281F9F"/>
    <w:rsid w:val="00283527"/>
    <w:rsid w:val="0028769D"/>
    <w:rsid w:val="00293DC5"/>
    <w:rsid w:val="002A1214"/>
    <w:rsid w:val="002B2DF4"/>
    <w:rsid w:val="002B56BF"/>
    <w:rsid w:val="002C5367"/>
    <w:rsid w:val="002C7238"/>
    <w:rsid w:val="002D1AA4"/>
    <w:rsid w:val="002D23EB"/>
    <w:rsid w:val="002D64B3"/>
    <w:rsid w:val="002D6EAB"/>
    <w:rsid w:val="002E0016"/>
    <w:rsid w:val="002E5A3C"/>
    <w:rsid w:val="002E5EEB"/>
    <w:rsid w:val="002E7EC9"/>
    <w:rsid w:val="00302361"/>
    <w:rsid w:val="003064C9"/>
    <w:rsid w:val="003117B1"/>
    <w:rsid w:val="00321229"/>
    <w:rsid w:val="00322E68"/>
    <w:rsid w:val="00330366"/>
    <w:rsid w:val="00331934"/>
    <w:rsid w:val="00331E3E"/>
    <w:rsid w:val="00334AC1"/>
    <w:rsid w:val="0034079F"/>
    <w:rsid w:val="00347857"/>
    <w:rsid w:val="003532FA"/>
    <w:rsid w:val="00360855"/>
    <w:rsid w:val="003609D8"/>
    <w:rsid w:val="0036541F"/>
    <w:rsid w:val="0037272F"/>
    <w:rsid w:val="00376945"/>
    <w:rsid w:val="00377439"/>
    <w:rsid w:val="00380F61"/>
    <w:rsid w:val="00382AA2"/>
    <w:rsid w:val="003924E8"/>
    <w:rsid w:val="00392548"/>
    <w:rsid w:val="003A5B16"/>
    <w:rsid w:val="003B0A96"/>
    <w:rsid w:val="003B1796"/>
    <w:rsid w:val="003B2A5A"/>
    <w:rsid w:val="003B453C"/>
    <w:rsid w:val="003C11F7"/>
    <w:rsid w:val="003C45CF"/>
    <w:rsid w:val="003C75B2"/>
    <w:rsid w:val="003D3459"/>
    <w:rsid w:val="003D46F0"/>
    <w:rsid w:val="003D474A"/>
    <w:rsid w:val="003D66CF"/>
    <w:rsid w:val="003D732F"/>
    <w:rsid w:val="003D7F8A"/>
    <w:rsid w:val="003E4E07"/>
    <w:rsid w:val="003F0171"/>
    <w:rsid w:val="003F5DC3"/>
    <w:rsid w:val="00400F16"/>
    <w:rsid w:val="00401374"/>
    <w:rsid w:val="004034AC"/>
    <w:rsid w:val="00403731"/>
    <w:rsid w:val="0041001D"/>
    <w:rsid w:val="0041395F"/>
    <w:rsid w:val="004237C3"/>
    <w:rsid w:val="0042782A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633E1"/>
    <w:rsid w:val="00465047"/>
    <w:rsid w:val="00467197"/>
    <w:rsid w:val="00470720"/>
    <w:rsid w:val="004712AD"/>
    <w:rsid w:val="00475313"/>
    <w:rsid w:val="00476870"/>
    <w:rsid w:val="00477772"/>
    <w:rsid w:val="004824BB"/>
    <w:rsid w:val="00496098"/>
    <w:rsid w:val="00497E6D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D1432"/>
    <w:rsid w:val="004D21FE"/>
    <w:rsid w:val="004D37AF"/>
    <w:rsid w:val="004F00EC"/>
    <w:rsid w:val="004F1144"/>
    <w:rsid w:val="004F20F3"/>
    <w:rsid w:val="004F372A"/>
    <w:rsid w:val="004F38E9"/>
    <w:rsid w:val="004F6ED8"/>
    <w:rsid w:val="00501B4A"/>
    <w:rsid w:val="00507B8D"/>
    <w:rsid w:val="0051605A"/>
    <w:rsid w:val="00516610"/>
    <w:rsid w:val="00516A82"/>
    <w:rsid w:val="0052069D"/>
    <w:rsid w:val="00524321"/>
    <w:rsid w:val="00540D06"/>
    <w:rsid w:val="0054228C"/>
    <w:rsid w:val="0054452D"/>
    <w:rsid w:val="0054539B"/>
    <w:rsid w:val="00545BE3"/>
    <w:rsid w:val="005521AA"/>
    <w:rsid w:val="00554A68"/>
    <w:rsid w:val="00564B47"/>
    <w:rsid w:val="00564F0A"/>
    <w:rsid w:val="005669C4"/>
    <w:rsid w:val="00570BF6"/>
    <w:rsid w:val="00572BC8"/>
    <w:rsid w:val="00573BC1"/>
    <w:rsid w:val="00573F7A"/>
    <w:rsid w:val="005756E0"/>
    <w:rsid w:val="005771F9"/>
    <w:rsid w:val="0058358B"/>
    <w:rsid w:val="00594DED"/>
    <w:rsid w:val="005A1DCE"/>
    <w:rsid w:val="005A6D72"/>
    <w:rsid w:val="005B17FC"/>
    <w:rsid w:val="005B600F"/>
    <w:rsid w:val="005C4579"/>
    <w:rsid w:val="005C5829"/>
    <w:rsid w:val="005C58F7"/>
    <w:rsid w:val="005C64CF"/>
    <w:rsid w:val="005D29E0"/>
    <w:rsid w:val="005D2DA9"/>
    <w:rsid w:val="005D3BD9"/>
    <w:rsid w:val="005E1726"/>
    <w:rsid w:val="005E1927"/>
    <w:rsid w:val="005F207A"/>
    <w:rsid w:val="00604D51"/>
    <w:rsid w:val="0060519E"/>
    <w:rsid w:val="00610250"/>
    <w:rsid w:val="00610C2B"/>
    <w:rsid w:val="0061598C"/>
    <w:rsid w:val="00616824"/>
    <w:rsid w:val="00622F03"/>
    <w:rsid w:val="00625283"/>
    <w:rsid w:val="006311AE"/>
    <w:rsid w:val="00631E6C"/>
    <w:rsid w:val="006351D5"/>
    <w:rsid w:val="0063536A"/>
    <w:rsid w:val="00636240"/>
    <w:rsid w:val="00637132"/>
    <w:rsid w:val="00642054"/>
    <w:rsid w:val="0064422B"/>
    <w:rsid w:val="00657F75"/>
    <w:rsid w:val="00660B42"/>
    <w:rsid w:val="0066512E"/>
    <w:rsid w:val="00670AAA"/>
    <w:rsid w:val="00673091"/>
    <w:rsid w:val="00674AD0"/>
    <w:rsid w:val="006804B0"/>
    <w:rsid w:val="00684912"/>
    <w:rsid w:val="00685274"/>
    <w:rsid w:val="00690ED0"/>
    <w:rsid w:val="00697829"/>
    <w:rsid w:val="00697FDD"/>
    <w:rsid w:val="006A30DC"/>
    <w:rsid w:val="006A31EF"/>
    <w:rsid w:val="006A347F"/>
    <w:rsid w:val="006A3AB5"/>
    <w:rsid w:val="006A542E"/>
    <w:rsid w:val="006B3DD4"/>
    <w:rsid w:val="006B7C66"/>
    <w:rsid w:val="006C0EC8"/>
    <w:rsid w:val="006C219E"/>
    <w:rsid w:val="006C5AA3"/>
    <w:rsid w:val="006C747F"/>
    <w:rsid w:val="006D130B"/>
    <w:rsid w:val="006D4C6C"/>
    <w:rsid w:val="006E0765"/>
    <w:rsid w:val="006E11A5"/>
    <w:rsid w:val="006E359B"/>
    <w:rsid w:val="006E38EA"/>
    <w:rsid w:val="006F2A60"/>
    <w:rsid w:val="006F3B4B"/>
    <w:rsid w:val="00706A6B"/>
    <w:rsid w:val="00710B8F"/>
    <w:rsid w:val="007208C1"/>
    <w:rsid w:val="00723B5B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4AED"/>
    <w:rsid w:val="007671CE"/>
    <w:rsid w:val="00772C30"/>
    <w:rsid w:val="0077384A"/>
    <w:rsid w:val="0078158A"/>
    <w:rsid w:val="00781B86"/>
    <w:rsid w:val="00785AFB"/>
    <w:rsid w:val="00791417"/>
    <w:rsid w:val="00793D38"/>
    <w:rsid w:val="00794067"/>
    <w:rsid w:val="007A09DC"/>
    <w:rsid w:val="007A4723"/>
    <w:rsid w:val="007B5ADC"/>
    <w:rsid w:val="007B6673"/>
    <w:rsid w:val="007B6DE4"/>
    <w:rsid w:val="007C3298"/>
    <w:rsid w:val="007D2600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10BBE"/>
    <w:rsid w:val="00812882"/>
    <w:rsid w:val="00820CE1"/>
    <w:rsid w:val="00825A54"/>
    <w:rsid w:val="00830A23"/>
    <w:rsid w:val="00830BA1"/>
    <w:rsid w:val="008357BD"/>
    <w:rsid w:val="0083733C"/>
    <w:rsid w:val="008377C0"/>
    <w:rsid w:val="008449AA"/>
    <w:rsid w:val="00851E14"/>
    <w:rsid w:val="008525F6"/>
    <w:rsid w:val="008571AD"/>
    <w:rsid w:val="00864B4D"/>
    <w:rsid w:val="00866CFD"/>
    <w:rsid w:val="00867F72"/>
    <w:rsid w:val="00871027"/>
    <w:rsid w:val="008745DF"/>
    <w:rsid w:val="008753A1"/>
    <w:rsid w:val="00876894"/>
    <w:rsid w:val="00880102"/>
    <w:rsid w:val="00882BF2"/>
    <w:rsid w:val="00884469"/>
    <w:rsid w:val="00890FA5"/>
    <w:rsid w:val="0089345C"/>
    <w:rsid w:val="008935FC"/>
    <w:rsid w:val="00897604"/>
    <w:rsid w:val="008A0DFF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E32BF"/>
    <w:rsid w:val="008E51A5"/>
    <w:rsid w:val="008E78AC"/>
    <w:rsid w:val="008E7942"/>
    <w:rsid w:val="008F0711"/>
    <w:rsid w:val="008F367A"/>
    <w:rsid w:val="008F3F50"/>
    <w:rsid w:val="0090198D"/>
    <w:rsid w:val="0090712B"/>
    <w:rsid w:val="00915F30"/>
    <w:rsid w:val="009211E7"/>
    <w:rsid w:val="00924161"/>
    <w:rsid w:val="0092460D"/>
    <w:rsid w:val="009357E3"/>
    <w:rsid w:val="00935BE2"/>
    <w:rsid w:val="009371FB"/>
    <w:rsid w:val="009379ED"/>
    <w:rsid w:val="00940098"/>
    <w:rsid w:val="0094385E"/>
    <w:rsid w:val="00950509"/>
    <w:rsid w:val="00951631"/>
    <w:rsid w:val="009647F5"/>
    <w:rsid w:val="00967A25"/>
    <w:rsid w:val="00971141"/>
    <w:rsid w:val="0097674E"/>
    <w:rsid w:val="00981AA2"/>
    <w:rsid w:val="00987579"/>
    <w:rsid w:val="009A1A0A"/>
    <w:rsid w:val="009A219F"/>
    <w:rsid w:val="009A25C7"/>
    <w:rsid w:val="009A422B"/>
    <w:rsid w:val="009A7277"/>
    <w:rsid w:val="009B0917"/>
    <w:rsid w:val="009B0CD6"/>
    <w:rsid w:val="009B4286"/>
    <w:rsid w:val="009C2829"/>
    <w:rsid w:val="009C2E7F"/>
    <w:rsid w:val="009C4D04"/>
    <w:rsid w:val="009C68EB"/>
    <w:rsid w:val="009C6CD9"/>
    <w:rsid w:val="009D09B1"/>
    <w:rsid w:val="009D118A"/>
    <w:rsid w:val="009D2652"/>
    <w:rsid w:val="009D3B07"/>
    <w:rsid w:val="009E06C4"/>
    <w:rsid w:val="009F1260"/>
    <w:rsid w:val="009F29A5"/>
    <w:rsid w:val="00A00D77"/>
    <w:rsid w:val="00A0236D"/>
    <w:rsid w:val="00A14B94"/>
    <w:rsid w:val="00A14D38"/>
    <w:rsid w:val="00A24F45"/>
    <w:rsid w:val="00A35584"/>
    <w:rsid w:val="00A456B2"/>
    <w:rsid w:val="00A61266"/>
    <w:rsid w:val="00A64393"/>
    <w:rsid w:val="00A666B6"/>
    <w:rsid w:val="00A700E2"/>
    <w:rsid w:val="00A71769"/>
    <w:rsid w:val="00A71AD4"/>
    <w:rsid w:val="00A7297D"/>
    <w:rsid w:val="00A74243"/>
    <w:rsid w:val="00A75862"/>
    <w:rsid w:val="00A77BA4"/>
    <w:rsid w:val="00A87019"/>
    <w:rsid w:val="00A90A00"/>
    <w:rsid w:val="00A96533"/>
    <w:rsid w:val="00AA2179"/>
    <w:rsid w:val="00AA24D1"/>
    <w:rsid w:val="00AA2D8F"/>
    <w:rsid w:val="00AA3541"/>
    <w:rsid w:val="00AA694A"/>
    <w:rsid w:val="00AA7CE9"/>
    <w:rsid w:val="00AB0E4E"/>
    <w:rsid w:val="00AB2067"/>
    <w:rsid w:val="00AB6611"/>
    <w:rsid w:val="00AC094C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B015E4"/>
    <w:rsid w:val="00B03E12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6BFC"/>
    <w:rsid w:val="00B4418A"/>
    <w:rsid w:val="00B47BB5"/>
    <w:rsid w:val="00B543A0"/>
    <w:rsid w:val="00B576F8"/>
    <w:rsid w:val="00B60571"/>
    <w:rsid w:val="00B71474"/>
    <w:rsid w:val="00B76E7E"/>
    <w:rsid w:val="00B8200C"/>
    <w:rsid w:val="00B942C5"/>
    <w:rsid w:val="00B95920"/>
    <w:rsid w:val="00B962E2"/>
    <w:rsid w:val="00BA79F1"/>
    <w:rsid w:val="00BB0174"/>
    <w:rsid w:val="00BB094A"/>
    <w:rsid w:val="00BB40E0"/>
    <w:rsid w:val="00BB4197"/>
    <w:rsid w:val="00BB533F"/>
    <w:rsid w:val="00BD3B4C"/>
    <w:rsid w:val="00BD3C7E"/>
    <w:rsid w:val="00BE10FC"/>
    <w:rsid w:val="00BE1DBC"/>
    <w:rsid w:val="00BE25BF"/>
    <w:rsid w:val="00BE63D3"/>
    <w:rsid w:val="00BF4930"/>
    <w:rsid w:val="00C00AB9"/>
    <w:rsid w:val="00C00F26"/>
    <w:rsid w:val="00C05E1D"/>
    <w:rsid w:val="00C05F7A"/>
    <w:rsid w:val="00C1142E"/>
    <w:rsid w:val="00C13B86"/>
    <w:rsid w:val="00C13BD4"/>
    <w:rsid w:val="00C14567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52680"/>
    <w:rsid w:val="00C5370B"/>
    <w:rsid w:val="00C61825"/>
    <w:rsid w:val="00C62BB2"/>
    <w:rsid w:val="00C6426F"/>
    <w:rsid w:val="00C6440B"/>
    <w:rsid w:val="00C674E2"/>
    <w:rsid w:val="00C67FF1"/>
    <w:rsid w:val="00C700E7"/>
    <w:rsid w:val="00C7032E"/>
    <w:rsid w:val="00C728F4"/>
    <w:rsid w:val="00C75BDD"/>
    <w:rsid w:val="00C77BDF"/>
    <w:rsid w:val="00C835E8"/>
    <w:rsid w:val="00C867D0"/>
    <w:rsid w:val="00C876B7"/>
    <w:rsid w:val="00CA077F"/>
    <w:rsid w:val="00CB1E0A"/>
    <w:rsid w:val="00CB26B3"/>
    <w:rsid w:val="00CB5631"/>
    <w:rsid w:val="00CC1BED"/>
    <w:rsid w:val="00CC3352"/>
    <w:rsid w:val="00CC37EE"/>
    <w:rsid w:val="00CD0468"/>
    <w:rsid w:val="00CD1CF7"/>
    <w:rsid w:val="00CD7526"/>
    <w:rsid w:val="00CE6900"/>
    <w:rsid w:val="00CF37DB"/>
    <w:rsid w:val="00CF4D2F"/>
    <w:rsid w:val="00CF5661"/>
    <w:rsid w:val="00CF695C"/>
    <w:rsid w:val="00D00708"/>
    <w:rsid w:val="00D06067"/>
    <w:rsid w:val="00D0739C"/>
    <w:rsid w:val="00D12DD7"/>
    <w:rsid w:val="00D142F5"/>
    <w:rsid w:val="00D304DC"/>
    <w:rsid w:val="00D31113"/>
    <w:rsid w:val="00D32223"/>
    <w:rsid w:val="00D379E7"/>
    <w:rsid w:val="00D40574"/>
    <w:rsid w:val="00D4189F"/>
    <w:rsid w:val="00D41D09"/>
    <w:rsid w:val="00D46A9C"/>
    <w:rsid w:val="00D46F08"/>
    <w:rsid w:val="00D51878"/>
    <w:rsid w:val="00D563CD"/>
    <w:rsid w:val="00D565C4"/>
    <w:rsid w:val="00D57A3A"/>
    <w:rsid w:val="00D60432"/>
    <w:rsid w:val="00D61DB7"/>
    <w:rsid w:val="00D631E6"/>
    <w:rsid w:val="00D64AD1"/>
    <w:rsid w:val="00D64E58"/>
    <w:rsid w:val="00D668EB"/>
    <w:rsid w:val="00D66E26"/>
    <w:rsid w:val="00D67237"/>
    <w:rsid w:val="00D701E6"/>
    <w:rsid w:val="00D728D9"/>
    <w:rsid w:val="00D73065"/>
    <w:rsid w:val="00D77E04"/>
    <w:rsid w:val="00D8304C"/>
    <w:rsid w:val="00D8424F"/>
    <w:rsid w:val="00D9093C"/>
    <w:rsid w:val="00D95B7F"/>
    <w:rsid w:val="00D95CE9"/>
    <w:rsid w:val="00DB17EE"/>
    <w:rsid w:val="00DB760A"/>
    <w:rsid w:val="00DD19C3"/>
    <w:rsid w:val="00DD77DC"/>
    <w:rsid w:val="00DE0DD5"/>
    <w:rsid w:val="00DE478F"/>
    <w:rsid w:val="00DF4616"/>
    <w:rsid w:val="00E04153"/>
    <w:rsid w:val="00E05925"/>
    <w:rsid w:val="00E1315E"/>
    <w:rsid w:val="00E15C9C"/>
    <w:rsid w:val="00E16EEB"/>
    <w:rsid w:val="00E236BE"/>
    <w:rsid w:val="00E23EA3"/>
    <w:rsid w:val="00E2434A"/>
    <w:rsid w:val="00E25016"/>
    <w:rsid w:val="00E30460"/>
    <w:rsid w:val="00E329E6"/>
    <w:rsid w:val="00E36EDD"/>
    <w:rsid w:val="00E456B7"/>
    <w:rsid w:val="00E5143D"/>
    <w:rsid w:val="00E564FF"/>
    <w:rsid w:val="00E60B73"/>
    <w:rsid w:val="00E63002"/>
    <w:rsid w:val="00E64333"/>
    <w:rsid w:val="00E64A3B"/>
    <w:rsid w:val="00E65208"/>
    <w:rsid w:val="00E736A0"/>
    <w:rsid w:val="00E81B7D"/>
    <w:rsid w:val="00E8295C"/>
    <w:rsid w:val="00E833BE"/>
    <w:rsid w:val="00E86197"/>
    <w:rsid w:val="00E8716E"/>
    <w:rsid w:val="00E962C5"/>
    <w:rsid w:val="00EA0228"/>
    <w:rsid w:val="00EA329C"/>
    <w:rsid w:val="00EA6517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935"/>
    <w:rsid w:val="00ED1A12"/>
    <w:rsid w:val="00ED2188"/>
    <w:rsid w:val="00ED29CA"/>
    <w:rsid w:val="00ED3D72"/>
    <w:rsid w:val="00ED7A14"/>
    <w:rsid w:val="00EE1537"/>
    <w:rsid w:val="00EF16D4"/>
    <w:rsid w:val="00EF52E5"/>
    <w:rsid w:val="00EF6028"/>
    <w:rsid w:val="00F01578"/>
    <w:rsid w:val="00F066C2"/>
    <w:rsid w:val="00F15775"/>
    <w:rsid w:val="00F17959"/>
    <w:rsid w:val="00F30B03"/>
    <w:rsid w:val="00F3544C"/>
    <w:rsid w:val="00F362B6"/>
    <w:rsid w:val="00F4077B"/>
    <w:rsid w:val="00F42723"/>
    <w:rsid w:val="00F42E1A"/>
    <w:rsid w:val="00F44598"/>
    <w:rsid w:val="00F479C5"/>
    <w:rsid w:val="00F54013"/>
    <w:rsid w:val="00F55F50"/>
    <w:rsid w:val="00F56164"/>
    <w:rsid w:val="00F57252"/>
    <w:rsid w:val="00F6057B"/>
    <w:rsid w:val="00F608C8"/>
    <w:rsid w:val="00F6180D"/>
    <w:rsid w:val="00F6195C"/>
    <w:rsid w:val="00F624B9"/>
    <w:rsid w:val="00F62C89"/>
    <w:rsid w:val="00F652F4"/>
    <w:rsid w:val="00F672D9"/>
    <w:rsid w:val="00F7036A"/>
    <w:rsid w:val="00F7381D"/>
    <w:rsid w:val="00F74F51"/>
    <w:rsid w:val="00F81C53"/>
    <w:rsid w:val="00F860DD"/>
    <w:rsid w:val="00F862B1"/>
    <w:rsid w:val="00FA2ED6"/>
    <w:rsid w:val="00FA5D33"/>
    <w:rsid w:val="00FA7A10"/>
    <w:rsid w:val="00FB0781"/>
    <w:rsid w:val="00FB34DC"/>
    <w:rsid w:val="00FB4B43"/>
    <w:rsid w:val="00FB67C7"/>
    <w:rsid w:val="00FC2E3E"/>
    <w:rsid w:val="00FD0A46"/>
    <w:rsid w:val="00FD3AC6"/>
    <w:rsid w:val="00FE273A"/>
    <w:rsid w:val="00FE6511"/>
    <w:rsid w:val="00FF33B2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865A"/>
  <w15:docId w15:val="{6CB81F01-84E7-41B8-A10F-3271DEF3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F1671"/>
    <w:rPr>
      <w:b/>
      <w:bCs/>
    </w:rPr>
  </w:style>
  <w:style w:type="table" w:styleId="PlainTable1">
    <w:name w:val="Plain Table 1"/>
    <w:basedOn w:val="TableNormal"/>
    <w:uiPriority w:val="41"/>
    <w:rsid w:val="008571A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est-Plan-Strategy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8F1EBF-21B5-40D1-B238-022C03904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Test-Plan-Strategy1</Template>
  <TotalTime>1</TotalTime>
  <Pages>9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Adelaide</Company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Learning Hub - Information Technology Program</dc:subject>
  <dc:creator>Guru99</dc:creator>
  <cp:keywords>0.1</cp:keywords>
  <cp:lastModifiedBy>Swati Sen</cp:lastModifiedBy>
  <cp:revision>2</cp:revision>
  <cp:lastPrinted>2012-05-30T05:01:00Z</cp:lastPrinted>
  <dcterms:created xsi:type="dcterms:W3CDTF">2019-06-28T04:36:00Z</dcterms:created>
  <dcterms:modified xsi:type="dcterms:W3CDTF">2019-06-28T04:36:00Z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